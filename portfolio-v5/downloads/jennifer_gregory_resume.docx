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4BB41C3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F0D3BDC" w14:textId="038F7CF6" w:rsidR="007A0F44" w:rsidRPr="00565B06" w:rsidRDefault="00293FE0" w:rsidP="00174A87">
            <w:pPr>
              <w:pStyle w:val="Title"/>
            </w:pPr>
            <w:r>
              <w:t>Jennifer</w:t>
            </w:r>
          </w:p>
          <w:p w14:paraId="39BE6075" w14:textId="548A45AF" w:rsidR="007A0F44" w:rsidRPr="00565B06" w:rsidRDefault="00293FE0" w:rsidP="00174A87">
            <w:pPr>
              <w:pStyle w:val="Subtitle"/>
            </w:pPr>
            <w:r>
              <w:t>Gregory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78733F5" w14:textId="0DA7F20F" w:rsidR="007A0F44" w:rsidRDefault="007A0F44" w:rsidP="00174A87">
            <w:pPr>
              <w:pStyle w:val="ContactInfo"/>
            </w:pPr>
            <w:r>
              <w:t xml:space="preserve">  </w:t>
            </w:r>
          </w:p>
          <w:p w14:paraId="78E11478" w14:textId="560071BC" w:rsidR="007A0F44" w:rsidRDefault="007A0F44" w:rsidP="00174A87">
            <w:pPr>
              <w:pStyle w:val="ContactInfo"/>
            </w:pPr>
            <w:r>
              <w:t xml:space="preserve">  </w:t>
            </w:r>
          </w:p>
          <w:p w14:paraId="6DDB30F5" w14:textId="4FBA600E" w:rsidR="007A0F44" w:rsidRDefault="00DD54C1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E108F2DA49484459AC14660324AC801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91404">
                  <w:t>jdgregory@my.waketech.edu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272093C" wp14:editId="4BD9275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53F78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4d1434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CF22077" w14:textId="655A68C2" w:rsidR="007A0F44" w:rsidRDefault="00DD54C1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81991F08892E46F8BA4DCCED0A051E5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291404">
                  <w:t>jennifergregory.info</w:t>
                </w:r>
              </w:sdtContent>
            </w:sdt>
            <w:r w:rsidRPr="009D0878">
              <w:rPr>
                <w:noProof/>
              </w:rPr>
              <w:t xml:space="preserve"> </w:t>
            </w:r>
            <w:r w:rsidR="0029140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3CAD772" wp14:editId="1D1A90A6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A45C4B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d1434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3FD439A4" w14:textId="5226E0CA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C087EDC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7AA9F4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14C8B87" wp14:editId="00919A4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26CAB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d143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7AD3CF6" w14:textId="20EBC18F" w:rsidR="000E24AC" w:rsidRPr="00565B06" w:rsidRDefault="00293FE0" w:rsidP="007850D1">
            <w:pPr>
              <w:pStyle w:val="Heading1"/>
              <w:outlineLvl w:val="0"/>
            </w:pPr>
            <w:r>
              <w:t>About</w:t>
            </w:r>
          </w:p>
        </w:tc>
      </w:tr>
    </w:tbl>
    <w:p w14:paraId="4CF7A16D" w14:textId="5F5572B3" w:rsidR="00A77B4D" w:rsidRPr="00565B06" w:rsidRDefault="00293FE0" w:rsidP="007850D1">
      <w:r>
        <w:t>I'm a web development student interested in web design and user experience design. I enjoy stepping into users' shoes to build websites that meet their needs.</w:t>
      </w:r>
      <w:r>
        <w:rPr>
          <w:rStyle w:val="white-space-pre"/>
        </w:rPr>
        <w:t xml:space="preserve"> </w:t>
      </w:r>
      <w:r>
        <w:br/>
      </w:r>
      <w:r>
        <w:br/>
        <w:t>I have experience with HTML, CSS, JavaScript, PHP, SQL, C#, Angular, ASP.NET, responsive web design, SEO, content management systems (WordPress and Joomla), and Git/GitHub. I'm continuously learning new things to improve my skillset.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8C0F49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2F8B4D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CD76BC7" wp14:editId="1F4EAC0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C4C8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d143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A3E07E0" w14:textId="77777777" w:rsidR="00A77B4D" w:rsidRPr="00565B06" w:rsidRDefault="00DD54C1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184B09619E041EB81C33083B5A1DAC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0D733080" w14:textId="62035668" w:rsidR="007C0E0E" w:rsidRPr="00565B06" w:rsidRDefault="004B3FFE" w:rsidP="00B47E1E">
      <w:pPr>
        <w:pStyle w:val="Heading2"/>
      </w:pPr>
      <w:r>
        <w:t>Web Developer AAS Degree</w:t>
      </w:r>
      <w:r w:rsidR="007C0E0E" w:rsidRPr="00565B06">
        <w:t xml:space="preserve"> | </w:t>
      </w:r>
      <w:r>
        <w:rPr>
          <w:rStyle w:val="Emphasis"/>
        </w:rPr>
        <w:t>Wake Technical Community College</w:t>
      </w:r>
    </w:p>
    <w:p w14:paraId="17185F77" w14:textId="0E0C6CF9" w:rsidR="007C0E0E" w:rsidRPr="00565B06" w:rsidRDefault="004B3FFE" w:rsidP="004F199F">
      <w:pPr>
        <w:pStyle w:val="Heading3"/>
      </w:pPr>
      <w:r>
        <w:t>2019</w:t>
      </w:r>
      <w:r w:rsidR="007C0E0E" w:rsidRPr="00565B06">
        <w:t xml:space="preserve"> – </w:t>
      </w:r>
      <w:r>
        <w:t>2022</w:t>
      </w:r>
    </w:p>
    <w:p w14:paraId="1D131E37" w14:textId="14A057C0" w:rsidR="000E24AC" w:rsidRPr="00565B06" w:rsidRDefault="000E24AC" w:rsidP="007850D1"/>
    <w:p w14:paraId="19824039" w14:textId="3DF64107" w:rsidR="007C0E0E" w:rsidRPr="00565B06" w:rsidRDefault="004B3FFE" w:rsidP="004B3FFE">
      <w:pPr>
        <w:pStyle w:val="Heading2"/>
      </w:pPr>
      <w:r>
        <w:t>Bachelor of Science in Elementary Education</w:t>
      </w:r>
      <w:r w:rsidR="007C0E0E" w:rsidRPr="00565B06">
        <w:t xml:space="preserve"> | </w:t>
      </w:r>
      <w:r>
        <w:rPr>
          <w:rStyle w:val="Emphasis"/>
        </w:rPr>
        <w:t>University of North Carolina at Greensboro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655EC5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4E6881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82A5BCA" wp14:editId="7C1026A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8289D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d143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AFF11AE" w14:textId="77777777" w:rsidR="005E088C" w:rsidRPr="00565B06" w:rsidRDefault="00DD54C1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69D3D335E24489D93F851D5E90F8C2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958C548" w14:textId="362EEA24" w:rsidR="005E088C" w:rsidRPr="00565B06" w:rsidRDefault="004B3FFE" w:rsidP="00B47E1E">
      <w:pPr>
        <w:pStyle w:val="Heading2"/>
      </w:pPr>
      <w:r>
        <w:t>Tutor</w:t>
      </w:r>
      <w:r w:rsidR="005E088C" w:rsidRPr="00565B06">
        <w:t xml:space="preserve"> | </w:t>
      </w:r>
      <w:r>
        <w:rPr>
          <w:rStyle w:val="Emphasis"/>
        </w:rPr>
        <w:t>Self-Employed</w:t>
      </w:r>
    </w:p>
    <w:p w14:paraId="3D9548C7" w14:textId="1E8DEDD7" w:rsidR="005E088C" w:rsidRPr="00565B06" w:rsidRDefault="004B3FFE" w:rsidP="004F199F">
      <w:pPr>
        <w:pStyle w:val="Heading3"/>
      </w:pPr>
      <w:r>
        <w:t>June 2014</w:t>
      </w:r>
      <w:r w:rsidR="005E088C" w:rsidRPr="00565B06">
        <w:t xml:space="preserve"> – </w:t>
      </w:r>
      <w:r>
        <w:t>present</w:t>
      </w:r>
    </w:p>
    <w:p w14:paraId="2315CA2B" w14:textId="7D57C1B5" w:rsidR="005E088C" w:rsidRPr="00565B06" w:rsidRDefault="004B3FFE" w:rsidP="005E088C">
      <w:r>
        <w:t xml:space="preserve">Provides reading and writing tutoring to elementary and middle school-aged students. </w:t>
      </w:r>
      <w:r w:rsidR="00782CDE">
        <w:t>Key responsibilities include utilizing Orton-Gillingham Evidence-Based Reading Instruction, develop</w:t>
      </w:r>
      <w:r w:rsidR="00291404">
        <w:t>s</w:t>
      </w:r>
      <w:r w:rsidR="00782CDE">
        <w:t xml:space="preserve"> and implement</w:t>
      </w:r>
      <w:r w:rsidR="00291404">
        <w:t>s</w:t>
      </w:r>
      <w:r w:rsidR="00782CDE">
        <w:t xml:space="preserve"> lesson plans to improve reading and writing skills, and conduct</w:t>
      </w:r>
      <w:r w:rsidR="00291404">
        <w:t>s</w:t>
      </w:r>
      <w:r w:rsidR="00782CDE">
        <w:t xml:space="preserve"> weekly assessments to measure skill acquisition. </w:t>
      </w:r>
    </w:p>
    <w:p w14:paraId="15F99F3A" w14:textId="7280719D" w:rsidR="005E088C" w:rsidRPr="00565B06" w:rsidRDefault="004B3FFE" w:rsidP="00B47E1E">
      <w:pPr>
        <w:pStyle w:val="Heading2"/>
      </w:pPr>
      <w:r>
        <w:t>Nanny</w:t>
      </w:r>
      <w:r w:rsidR="005E088C" w:rsidRPr="00565B06">
        <w:t xml:space="preserve"> | </w:t>
      </w:r>
      <w:r>
        <w:rPr>
          <w:rStyle w:val="Emphasis"/>
        </w:rPr>
        <w:t>Private Family</w:t>
      </w:r>
    </w:p>
    <w:p w14:paraId="245E321D" w14:textId="2814BA1E" w:rsidR="005E088C" w:rsidRPr="00565B06" w:rsidRDefault="004B3FFE" w:rsidP="004F199F">
      <w:pPr>
        <w:pStyle w:val="Heading3"/>
      </w:pPr>
      <w:r>
        <w:t>August 2011</w:t>
      </w:r>
      <w:r w:rsidR="005E088C" w:rsidRPr="00565B06">
        <w:t xml:space="preserve"> – </w:t>
      </w:r>
      <w:r>
        <w:t>May 2014</w:t>
      </w:r>
    </w:p>
    <w:p w14:paraId="4CB5454C" w14:textId="2CE786D6" w:rsidR="005E088C" w:rsidRPr="00565B06" w:rsidRDefault="00291404" w:rsidP="005E088C">
      <w:r>
        <w:t>Provided daily care for two children, ages 2 and 4. At the end of my employment, the children were 4 and 7.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1328B0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130486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2A7BF72" wp14:editId="486825B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4E4B5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d143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4558DED" w14:textId="77777777" w:rsidR="00143224" w:rsidRPr="00565B06" w:rsidRDefault="00DD54C1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FEA1D8F5D33C4DD7A7721EF418B5E76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3D1CD45" w14:textId="77777777" w:rsidTr="00565B06">
        <w:tc>
          <w:tcPr>
            <w:tcW w:w="4320" w:type="dxa"/>
          </w:tcPr>
          <w:p w14:paraId="7B0C3B6B" w14:textId="73C4FB43" w:rsidR="00143224" w:rsidRPr="00565B06" w:rsidRDefault="004B3FFE" w:rsidP="00565B06">
            <w:pPr>
              <w:pStyle w:val="ListBullet"/>
              <w:spacing w:after="80"/>
            </w:pPr>
            <w:r>
              <w:t>HTML5</w:t>
            </w:r>
          </w:p>
          <w:p w14:paraId="13A3007B" w14:textId="77777777" w:rsidR="00316CE4" w:rsidRDefault="004B3FFE" w:rsidP="00316CE4">
            <w:pPr>
              <w:pStyle w:val="ListBullet"/>
              <w:spacing w:after="80"/>
            </w:pPr>
            <w:r>
              <w:t>CSS3</w:t>
            </w:r>
          </w:p>
          <w:p w14:paraId="1F507AB3" w14:textId="16F65BAE" w:rsidR="004B3FFE" w:rsidRPr="00565B06" w:rsidRDefault="004B3FFE" w:rsidP="00316CE4">
            <w:pPr>
              <w:pStyle w:val="ListBullet"/>
              <w:spacing w:after="80"/>
            </w:pPr>
            <w:r>
              <w:t>Adobe Creative Suite</w:t>
            </w:r>
          </w:p>
        </w:tc>
        <w:tc>
          <w:tcPr>
            <w:tcW w:w="4320" w:type="dxa"/>
            <w:tcMar>
              <w:left w:w="576" w:type="dxa"/>
            </w:tcMar>
          </w:tcPr>
          <w:p w14:paraId="6D7FDE32" w14:textId="789A22DA" w:rsidR="00143224" w:rsidRPr="00565B06" w:rsidRDefault="004B3FFE" w:rsidP="00565B06">
            <w:pPr>
              <w:pStyle w:val="ListBullet"/>
              <w:spacing w:after="80"/>
            </w:pPr>
            <w:r>
              <w:t>JavaScript</w:t>
            </w:r>
          </w:p>
          <w:p w14:paraId="5D7C14B4" w14:textId="725BE7E1" w:rsidR="00F904FC" w:rsidRPr="00565B06" w:rsidRDefault="004B3FFE" w:rsidP="00565B06">
            <w:pPr>
              <w:pStyle w:val="ListBullet"/>
              <w:spacing w:after="80"/>
            </w:pPr>
            <w:r>
              <w:t>WordPress</w:t>
            </w:r>
          </w:p>
          <w:p w14:paraId="7C3336FF" w14:textId="456EAB14" w:rsidR="00F904FC" w:rsidRPr="00565B06" w:rsidRDefault="004B3FFE" w:rsidP="00565B06">
            <w:pPr>
              <w:pStyle w:val="ListBullet"/>
              <w:spacing w:after="80"/>
            </w:pPr>
            <w:r>
              <w:t>Bootstrap</w:t>
            </w:r>
          </w:p>
        </w:tc>
      </w:tr>
    </w:tbl>
    <w:p w14:paraId="12C93B5D" w14:textId="7B84E95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E212" w14:textId="77777777" w:rsidR="00293FE0" w:rsidRDefault="00293FE0" w:rsidP="00F534FB">
      <w:pPr>
        <w:spacing w:after="0"/>
      </w:pPr>
      <w:r>
        <w:separator/>
      </w:r>
    </w:p>
  </w:endnote>
  <w:endnote w:type="continuationSeparator" w:id="0">
    <w:p w14:paraId="331C988C" w14:textId="77777777" w:rsidR="00293FE0" w:rsidRDefault="00293FE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06B6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E3BB" w14:textId="77777777" w:rsidR="00293FE0" w:rsidRDefault="00293FE0" w:rsidP="00F534FB">
      <w:pPr>
        <w:spacing w:after="0"/>
      </w:pPr>
      <w:r>
        <w:separator/>
      </w:r>
    </w:p>
  </w:footnote>
  <w:footnote w:type="continuationSeparator" w:id="0">
    <w:p w14:paraId="4F06B87F" w14:textId="77777777" w:rsidR="00293FE0" w:rsidRDefault="00293FE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F02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74E2A0" wp14:editId="5226F65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9B1B1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CLLJ5r3AAAAAYB&#10;AAAPAAAAAAAAAAAAAAAAANUEAABkcnMvZG93bnJldi54bWxQSwUGAAAAAAQABADzAAAA3gUAAAAA&#10;" fillcolor="#ebebeb [3214]" stroked="f" strokeweight="1.75pt">
              <v:stroke endcap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4D1434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D1434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D143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D143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D143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D1434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453737">
    <w:abstractNumId w:val="9"/>
  </w:num>
  <w:num w:numId="2" w16cid:durableId="1137335829">
    <w:abstractNumId w:val="9"/>
    <w:lvlOverride w:ilvl="0">
      <w:startOverride w:val="1"/>
    </w:lvlOverride>
  </w:num>
  <w:num w:numId="3" w16cid:durableId="1396470076">
    <w:abstractNumId w:val="10"/>
  </w:num>
  <w:num w:numId="4" w16cid:durableId="1757483735">
    <w:abstractNumId w:val="13"/>
  </w:num>
  <w:num w:numId="5" w16cid:durableId="857694074">
    <w:abstractNumId w:val="8"/>
  </w:num>
  <w:num w:numId="6" w16cid:durableId="45685890">
    <w:abstractNumId w:val="7"/>
  </w:num>
  <w:num w:numId="7" w16cid:durableId="1738674185">
    <w:abstractNumId w:val="6"/>
  </w:num>
  <w:num w:numId="8" w16cid:durableId="923496472">
    <w:abstractNumId w:val="5"/>
  </w:num>
  <w:num w:numId="9" w16cid:durableId="525942999">
    <w:abstractNumId w:val="4"/>
  </w:num>
  <w:num w:numId="10" w16cid:durableId="739447916">
    <w:abstractNumId w:val="3"/>
  </w:num>
  <w:num w:numId="11" w16cid:durableId="7830892">
    <w:abstractNumId w:val="2"/>
  </w:num>
  <w:num w:numId="12" w16cid:durableId="1605645478">
    <w:abstractNumId w:val="1"/>
  </w:num>
  <w:num w:numId="13" w16cid:durableId="732119623">
    <w:abstractNumId w:val="0"/>
  </w:num>
  <w:num w:numId="14" w16cid:durableId="1591739323">
    <w:abstractNumId w:val="12"/>
  </w:num>
  <w:num w:numId="15" w16cid:durableId="1546872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E0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1404"/>
    <w:rsid w:val="00293FE0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3FFE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2CDE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552C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6805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D54C1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C12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D6D6D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D3D3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D143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260A1A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260A1A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D3D3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3D3D3D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4D143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3D3D3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D6D6D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D3D3D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3D3D3D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4D1434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4D1434" w:themeColor="accent1"/>
        <w:bottom w:val="single" w:sz="4" w:space="10" w:color="4D1434" w:themeColor="accent1"/>
      </w:pBdr>
      <w:spacing w:before="360" w:after="360"/>
      <w:jc w:val="center"/>
    </w:pPr>
    <w:rPr>
      <w:i/>
      <w:iCs/>
      <w:color w:val="4D14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4D143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D3D3D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white-space-pre">
    <w:name w:val="white-space-pre"/>
    <w:basedOn w:val="DefaultParagraphFont"/>
    <w:rsid w:val="00293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g42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8F2DA49484459AC14660324AC8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2C92E-89D5-4AB9-A0AA-52D655C4F3EE}"/>
      </w:docPartPr>
      <w:docPartBody>
        <w:p w:rsidR="00000000" w:rsidRDefault="0016288A">
          <w:pPr>
            <w:pStyle w:val="E108F2DA49484459AC14660324AC801C"/>
          </w:pPr>
          <w:r w:rsidRPr="009D0878">
            <w:t>Email</w:t>
          </w:r>
        </w:p>
      </w:docPartBody>
    </w:docPart>
    <w:docPart>
      <w:docPartPr>
        <w:name w:val="7184B09619E041EB81C33083B5A1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E37BC-2ACE-4041-AEC5-F23F414ECAE2}"/>
      </w:docPartPr>
      <w:docPartBody>
        <w:p w:rsidR="00000000" w:rsidRDefault="0016288A">
          <w:pPr>
            <w:pStyle w:val="7184B09619E041EB81C33083B5A1DAC5"/>
          </w:pPr>
          <w:r w:rsidRPr="00565B06">
            <w:t>Education</w:t>
          </w:r>
        </w:p>
      </w:docPartBody>
    </w:docPart>
    <w:docPart>
      <w:docPartPr>
        <w:name w:val="F69D3D335E24489D93F851D5E90F8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FFD3E-42ED-4CEB-A6DA-1D927202CF4B}"/>
      </w:docPartPr>
      <w:docPartBody>
        <w:p w:rsidR="00000000" w:rsidRDefault="0016288A">
          <w:pPr>
            <w:pStyle w:val="F69D3D335E24489D93F851D5E90F8C2F"/>
          </w:pPr>
          <w:r w:rsidRPr="00565B06">
            <w:t>Experience</w:t>
          </w:r>
        </w:p>
      </w:docPartBody>
    </w:docPart>
    <w:docPart>
      <w:docPartPr>
        <w:name w:val="FEA1D8F5D33C4DD7A7721EF418B5E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BFFEC-78A9-4BA9-86B8-444FE346EDBA}"/>
      </w:docPartPr>
      <w:docPartBody>
        <w:p w:rsidR="00000000" w:rsidRDefault="0016288A">
          <w:pPr>
            <w:pStyle w:val="FEA1D8F5D33C4DD7A7721EF418B5E76A"/>
          </w:pPr>
          <w:r w:rsidRPr="00565B06">
            <w:t>Skills</w:t>
          </w:r>
        </w:p>
      </w:docPartBody>
    </w:docPart>
    <w:docPart>
      <w:docPartPr>
        <w:name w:val="81991F08892E46F8BA4DCCED0A051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326DD-B0C2-4A2D-8073-1721150058A5}"/>
      </w:docPartPr>
      <w:docPartBody>
        <w:p w:rsidR="00000000" w:rsidRDefault="0016288A" w:rsidP="0016288A">
          <w:pPr>
            <w:pStyle w:val="81991F08892E46F8BA4DCCED0A051E57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A"/>
    <w:rsid w:val="0016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0A3AAC0F1D44F990D86C263C38DF6C">
    <w:name w:val="DC0A3AAC0F1D44F990D86C263C38DF6C"/>
  </w:style>
  <w:style w:type="paragraph" w:customStyle="1" w:styleId="CD56773282994ACCBA76CC2D8109596F">
    <w:name w:val="CD56773282994ACCBA76CC2D8109596F"/>
  </w:style>
  <w:style w:type="paragraph" w:customStyle="1" w:styleId="5E905A98A7EB4DE9A9FD42B63B159EFE">
    <w:name w:val="5E905A98A7EB4DE9A9FD42B63B159EFE"/>
  </w:style>
  <w:style w:type="paragraph" w:customStyle="1" w:styleId="6FAD006EF8C946EB8F752940397BACAC">
    <w:name w:val="6FAD006EF8C946EB8F752940397BACAC"/>
  </w:style>
  <w:style w:type="paragraph" w:customStyle="1" w:styleId="E108F2DA49484459AC14660324AC801C">
    <w:name w:val="E108F2DA49484459AC14660324AC801C"/>
  </w:style>
  <w:style w:type="paragraph" w:customStyle="1" w:styleId="3A10028131FA471DB6854D32EAE021F7">
    <w:name w:val="3A10028131FA471DB6854D32EAE021F7"/>
  </w:style>
  <w:style w:type="paragraph" w:customStyle="1" w:styleId="B99F3FBFE9A64D5C94BE80F85DC0C103">
    <w:name w:val="B99F3FBFE9A64D5C94BE80F85DC0C103"/>
  </w:style>
  <w:style w:type="paragraph" w:customStyle="1" w:styleId="C02AD50BF0E04DB78CE164044A3BE2F4">
    <w:name w:val="C02AD50BF0E04DB78CE164044A3BE2F4"/>
  </w:style>
  <w:style w:type="paragraph" w:customStyle="1" w:styleId="5A7D3D45F3DB4EA6AAA1E68F0EDB61D0">
    <w:name w:val="5A7D3D45F3DB4EA6AAA1E68F0EDB61D0"/>
  </w:style>
  <w:style w:type="paragraph" w:customStyle="1" w:styleId="7184B09619E041EB81C33083B5A1DAC5">
    <w:name w:val="7184B09619E041EB81C33083B5A1DAC5"/>
  </w:style>
  <w:style w:type="paragraph" w:customStyle="1" w:styleId="F4BA8A92FD3845518357513E9573B12E">
    <w:name w:val="F4BA8A92FD3845518357513E9573B12E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718F5F6C12F4DFE81B753B09B92F4CA">
    <w:name w:val="8718F5F6C12F4DFE81B753B09B92F4CA"/>
  </w:style>
  <w:style w:type="paragraph" w:customStyle="1" w:styleId="1EE5B31BCB234BC8833CF332FC8D5AC4">
    <w:name w:val="1EE5B31BCB234BC8833CF332FC8D5AC4"/>
  </w:style>
  <w:style w:type="paragraph" w:customStyle="1" w:styleId="F40BF3002AAE42B3AA069C9AD40CB5A6">
    <w:name w:val="F40BF3002AAE42B3AA069C9AD40CB5A6"/>
  </w:style>
  <w:style w:type="paragraph" w:customStyle="1" w:styleId="210D301247A34141AB395EF635746742">
    <w:name w:val="210D301247A34141AB395EF635746742"/>
  </w:style>
  <w:style w:type="paragraph" w:customStyle="1" w:styleId="4CF1632CDC6C4D37B4A9006CD5B0D8EC">
    <w:name w:val="4CF1632CDC6C4D37B4A9006CD5B0D8EC"/>
  </w:style>
  <w:style w:type="paragraph" w:customStyle="1" w:styleId="1E76537D4EEE45B2A9180AFD80DB8C83">
    <w:name w:val="1E76537D4EEE45B2A9180AFD80DB8C83"/>
  </w:style>
  <w:style w:type="paragraph" w:customStyle="1" w:styleId="2914620DB99942389676A50F694C037D">
    <w:name w:val="2914620DB99942389676A50F694C037D"/>
  </w:style>
  <w:style w:type="paragraph" w:customStyle="1" w:styleId="51AC3F65E0384B55B0BED3AA8540BDA9">
    <w:name w:val="51AC3F65E0384B55B0BED3AA8540BDA9"/>
  </w:style>
  <w:style w:type="paragraph" w:customStyle="1" w:styleId="80519283B47C478694567B1E6C8E1151">
    <w:name w:val="80519283B47C478694567B1E6C8E1151"/>
  </w:style>
  <w:style w:type="paragraph" w:customStyle="1" w:styleId="F69D3D335E24489D93F851D5E90F8C2F">
    <w:name w:val="F69D3D335E24489D93F851D5E90F8C2F"/>
  </w:style>
  <w:style w:type="paragraph" w:customStyle="1" w:styleId="BDD623DD0C4845F5B82ED40092170FAA">
    <w:name w:val="BDD623DD0C4845F5B82ED40092170FAA"/>
  </w:style>
  <w:style w:type="paragraph" w:customStyle="1" w:styleId="A2EBFDDF010E473293EEDD658448B91A">
    <w:name w:val="A2EBFDDF010E473293EEDD658448B91A"/>
  </w:style>
  <w:style w:type="paragraph" w:customStyle="1" w:styleId="53522FBA33A540EB81ADB8C3A7B52C48">
    <w:name w:val="53522FBA33A540EB81ADB8C3A7B52C48"/>
  </w:style>
  <w:style w:type="paragraph" w:customStyle="1" w:styleId="57860F847AE24746B2E59D6D82EEC7E7">
    <w:name w:val="57860F847AE24746B2E59D6D82EEC7E7"/>
  </w:style>
  <w:style w:type="paragraph" w:customStyle="1" w:styleId="856CC7B0436F4BB3BF564B7CAB7AD60F">
    <w:name w:val="856CC7B0436F4BB3BF564B7CAB7AD60F"/>
  </w:style>
  <w:style w:type="paragraph" w:customStyle="1" w:styleId="DF2061EF2B834F6DB5EAD10DF785061F">
    <w:name w:val="DF2061EF2B834F6DB5EAD10DF785061F"/>
  </w:style>
  <w:style w:type="paragraph" w:customStyle="1" w:styleId="E62997B8CF714DC7A65C8D159FC34B02">
    <w:name w:val="E62997B8CF714DC7A65C8D159FC34B02"/>
  </w:style>
  <w:style w:type="paragraph" w:customStyle="1" w:styleId="BD5A89780E5A4413AE97CA517D7F40B1">
    <w:name w:val="BD5A89780E5A4413AE97CA517D7F40B1"/>
  </w:style>
  <w:style w:type="paragraph" w:customStyle="1" w:styleId="E9BEA1CB3BF741388DADAC10AA51F7B5">
    <w:name w:val="E9BEA1CB3BF741388DADAC10AA51F7B5"/>
  </w:style>
  <w:style w:type="paragraph" w:customStyle="1" w:styleId="BC006E03C26F44318B013D3233A21C8D">
    <w:name w:val="BC006E03C26F44318B013D3233A21C8D"/>
  </w:style>
  <w:style w:type="paragraph" w:customStyle="1" w:styleId="FEA1D8F5D33C4DD7A7721EF418B5E76A">
    <w:name w:val="FEA1D8F5D33C4DD7A7721EF418B5E76A"/>
  </w:style>
  <w:style w:type="paragraph" w:customStyle="1" w:styleId="F39352ABB4BA4930A83D26924F0DBAAC">
    <w:name w:val="F39352ABB4BA4930A83D26924F0DBAAC"/>
  </w:style>
  <w:style w:type="paragraph" w:customStyle="1" w:styleId="D109FF64AF1F4F9BA877C994F58D7203">
    <w:name w:val="D109FF64AF1F4F9BA877C994F58D7203"/>
  </w:style>
  <w:style w:type="paragraph" w:customStyle="1" w:styleId="B324381BD680413DBFADB107ACCF9E28">
    <w:name w:val="B324381BD680413DBFADB107ACCF9E28"/>
  </w:style>
  <w:style w:type="paragraph" w:customStyle="1" w:styleId="DC66C5533B754B12AF637952488AC43C">
    <w:name w:val="DC66C5533B754B12AF637952488AC43C"/>
  </w:style>
  <w:style w:type="paragraph" w:customStyle="1" w:styleId="5609ACCE79E7404EBE75009F3F255C8E">
    <w:name w:val="5609ACCE79E7404EBE75009F3F255C8E"/>
  </w:style>
  <w:style w:type="paragraph" w:customStyle="1" w:styleId="1568740728E74F1DA202FF25A48E6A5E">
    <w:name w:val="1568740728E74F1DA202FF25A48E6A5E"/>
  </w:style>
  <w:style w:type="paragraph" w:customStyle="1" w:styleId="4003ECFED55043E68ED6A6B4A8BEC02A">
    <w:name w:val="4003ECFED55043E68ED6A6B4A8BEC02A"/>
  </w:style>
  <w:style w:type="paragraph" w:customStyle="1" w:styleId="81991F08892E46F8BA4DCCED0A051E57">
    <w:name w:val="81991F08892E46F8BA4DCCED0A051E57"/>
    <w:rsid w:val="00162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jdgregory@my.waketech.edu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2022-04-26T23:18:00Z</dcterms:created>
  <dcterms:modified xsi:type="dcterms:W3CDTF">2022-04-26T23:50:00Z</dcterms:modified>
  <cp:category/>
  <cp:contentStatus>jennifergregory.info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